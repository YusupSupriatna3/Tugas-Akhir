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124" w:rsidRDefault="00316124">
      <w:pPr>
        <w:rPr>
          <w:noProof/>
        </w:rPr>
      </w:pPr>
    </w:p>
    <w:p w:rsidR="00895A84" w:rsidRDefault="003161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1146810</wp:posOffset>
                </wp:positionV>
                <wp:extent cx="914400" cy="914400"/>
                <wp:effectExtent l="4445" t="635" r="0" b="0"/>
                <wp:wrapNone/>
                <wp:docPr id="2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124" w:rsidRDefault="00316124">
                            <w:r w:rsidRPr="0027016A">
                              <w:rPr>
                                <w:noProof/>
                              </w:rPr>
                              <w:drawing>
                                <wp:inline distT="0" distB="0" distL="0" distR="0" wp14:anchorId="2B0F351C" wp14:editId="01753EC7">
                                  <wp:extent cx="731520" cy="721475"/>
                                  <wp:effectExtent l="0" t="0" r="0" b="0"/>
                                  <wp:docPr id="1" name="Picture 1" descr="Description: Description: logoPasi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Description: logoPasi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72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71.6pt;margin-top:90.3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" stroked="f">
                <v:textbox>
                  <w:txbxContent>
                    <w:p w:rsidR="00316124" w:rsidRDefault="00316124">
                      <w:r w:rsidRPr="0027016A">
                        <w:rPr>
                          <w:noProof/>
                        </w:rPr>
                        <w:drawing>
                          <wp:inline distT="0" distB="0" distL="0" distR="0" wp14:anchorId="2B0F351C" wp14:editId="01753EC7">
                            <wp:extent cx="731520" cy="721475"/>
                            <wp:effectExtent l="0" t="0" r="0" b="0"/>
                            <wp:docPr id="1" name="Picture 1" descr="Description: Description: logoPasi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Description: logoPasi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72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1297305</wp:posOffset>
                </wp:positionV>
                <wp:extent cx="1064260" cy="637540"/>
                <wp:effectExtent l="1905" t="0" r="635" b="1905"/>
                <wp:wrapNone/>
                <wp:docPr id="1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38E9" w:rsidRPr="00CB38E9" w:rsidRDefault="00CB38E9" w:rsidP="00CB3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OLEH:</w:t>
                            </w:r>
                          </w:p>
                          <w:p w:rsidR="00CB38E9" w:rsidRPr="00CB38E9" w:rsidRDefault="00CB38E9" w:rsidP="00CB3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YUSUP SUPRIATNA</w:t>
                            </w:r>
                          </w:p>
                          <w:p w:rsidR="00CB38E9" w:rsidRPr="00CB38E9" w:rsidRDefault="00CB38E9" w:rsidP="00CB3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0204161057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margin-left:279.15pt;margin-top:102.15pt;width:83.8pt;height:5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Y+hQIAABg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" stroked="f">
                <v:textbox>
                  <w:txbxContent>
                    <w:p w:rsidR="00CB38E9" w:rsidRPr="00CB38E9" w:rsidRDefault="00CB38E9" w:rsidP="00CB38E9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OLEH:</w:t>
                      </w:r>
                    </w:p>
                    <w:p w:rsidR="00CB38E9" w:rsidRPr="00CB38E9" w:rsidRDefault="00CB38E9" w:rsidP="00CB38E9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YUSUP SUPRIATNA</w:t>
                      </w:r>
                    </w:p>
                    <w:p w:rsidR="00CB38E9" w:rsidRPr="00CB38E9" w:rsidRDefault="00CB38E9" w:rsidP="00CB38E9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0204161057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106045</wp:posOffset>
                </wp:positionV>
                <wp:extent cx="2571750" cy="704850"/>
                <wp:effectExtent l="0" t="0" r="0" b="1905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A84" w:rsidRPr="00CB38E9" w:rsidRDefault="00CB38E9" w:rsidP="00CB38E9">
                            <w:pPr>
                              <w:pStyle w:val="CDDa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16"/>
                                <w:szCs w:val="16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16"/>
                                <w:szCs w:val="16"/>
                              </w:rPr>
                              <w:t>PEMBANGUNAN SISTEM INFORMASI MANAJEMEN PRAKTIK KERJA INDUSTRI BERBASIS WEB DI SMK NEGERI 2 BANJAR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4pt;margin-top:8.35pt;width:202.5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nMtg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" filled="f" stroked="f">
                <v:textbox>
                  <w:txbxContent>
                    <w:p w:rsidR="00895A84" w:rsidRPr="00CB38E9" w:rsidRDefault="00CB38E9" w:rsidP="00CB38E9">
                      <w:pPr>
                        <w:pStyle w:val="CDDate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16"/>
                          <w:szCs w:val="16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b/>
                          <w:i w:val="0"/>
                          <w:sz w:val="16"/>
                          <w:szCs w:val="16"/>
                        </w:rPr>
                        <w:t>PEMBANGUNAN SISTEM INFORMASI MANAJEMEN PRAKTIK KERJA INDUSTRI BERBASIS WEB DI SMK NEGERI 2 BANJAR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-453390</wp:posOffset>
                </wp:positionV>
                <wp:extent cx="4022090" cy="4022090"/>
                <wp:effectExtent l="18415" t="10160" r="17145" b="15875"/>
                <wp:wrapNone/>
                <wp:docPr id="1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0A547" id="Oval 37" o:spid="_x0000_s1026" style="position:absolute;margin-left:61.45pt;margin-top:-35.7pt;width:316.7pt;height:316.7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8890" r="10795" b="10795"/>
                <wp:wrapNone/>
                <wp:docPr id="1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93E8A1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" filled="f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4279265</wp:posOffset>
                </wp:positionV>
                <wp:extent cx="4022090" cy="4022090"/>
                <wp:effectExtent l="18415" t="18415" r="17145" b="17145"/>
                <wp:wrapNone/>
                <wp:docPr id="15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F89241" id="Oval 42" o:spid="_x0000_s1026" style="position:absolute;margin-left:61.45pt;margin-top:336.95pt;width:316.7pt;height:316.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10160" r="10795" b="9525"/>
                <wp:wrapNone/>
                <wp:docPr id="14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6A268" id="Oval 38" o:spid="_x0000_s1026" style="position:absolute;margin-left:73.45pt;margin-top:-23.7pt;width:304.45pt;height:304.4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" filled="f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4973320</wp:posOffset>
                </wp:positionV>
                <wp:extent cx="2571750" cy="676275"/>
                <wp:effectExtent l="0" t="0" r="0" b="1905"/>
                <wp:wrapNone/>
                <wp:docPr id="1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alias w:val="Title"/>
                              <w:id w:val="187751644"/>
                              <w:placeholder>
                                <w:docPart w:val="D05BED7FF5214002BAA455B22C1BBB4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95A84" w:rsidRDefault="002A7DA7">
                                <w:pPr>
                                  <w:pStyle w:val="CDTitle"/>
                                </w:pPr>
                                <w:r>
                                  <w:t>CD/DVD face labels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ahoma" w:hAnsi="Tahoma" w:cs="Tahoma"/>
                                <w:b/>
                                <w:color w:val="808080"/>
                                <w:szCs w:val="20"/>
                              </w:rPr>
                              <w:id w:val="2937520"/>
                              <w:placeholder>
                                <w:docPart w:val="713692FED4184A5D9015B5F2D7D0293F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.d.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95A84" w:rsidRDefault="00277EC7">
                                <w:pPr>
                                  <w:pStyle w:val="CDDate"/>
                                  <w:rPr>
                                    <w:rFonts w:ascii="Tahoma" w:hAnsi="Tahoma" w:cs="Tahoma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Cs w:val="20"/>
                                  </w:rPr>
                                  <w:t>[Pick the 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114pt;margin-top:391.6pt;width:202.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BFuAIAAMI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" filled="f" stroked="f">
                <v:textbox>
                  <w:txbxContent>
                    <w:sdt>
                      <w:sdtPr>
                        <w:alias w:val="Title"/>
                        <w:id w:val="187751644"/>
                        <w:placeholder>
                          <w:docPart w:val="D05BED7FF5214002BAA455B22C1BBB4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895A84" w:rsidRDefault="002A7DA7">
                          <w:pPr>
                            <w:pStyle w:val="CDTitle"/>
                          </w:pPr>
                          <w:r>
                            <w:t>CD/DVD face labels</w:t>
                          </w:r>
                        </w:p>
                      </w:sdtContent>
                    </w:sdt>
                    <w:sdt>
                      <w:sdtPr>
                        <w:rPr>
                          <w:rFonts w:ascii="Tahoma" w:hAnsi="Tahoma" w:cs="Tahoma"/>
                          <w:b/>
                          <w:color w:val="808080"/>
                          <w:szCs w:val="20"/>
                        </w:rPr>
                        <w:id w:val="2937520"/>
                        <w:placeholder>
                          <w:docPart w:val="713692FED4184A5D9015B5F2D7D0293F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.d.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895A84" w:rsidRDefault="00277EC7">
                          <w:pPr>
                            <w:pStyle w:val="CDDate"/>
                            <w:rPr>
                              <w:rFonts w:ascii="Tahoma" w:hAnsi="Tahoma" w:cs="Tahoma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Cs w:val="20"/>
                            </w:rPr>
                            <w:t>[Pick the date]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17145" r="21590" b="20955"/>
                <wp:wrapNone/>
                <wp:docPr id="12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09A08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21590" r="16510" b="20955"/>
                <wp:wrapNone/>
                <wp:docPr id="1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FDAB10" id="Oval 3" o:spid="_x0000_s1026" style="position:absolute;margin-left:156.55pt;margin-top:67.95pt;width:116.65pt;height:11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2515870</wp:posOffset>
                </wp:positionV>
                <wp:extent cx="2571750" cy="704850"/>
                <wp:effectExtent l="0" t="0" r="0" b="1905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A84" w:rsidRPr="00CB38E9" w:rsidRDefault="00CB38E9" w:rsidP="00CB38E9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PROGRAM STUDI D3 MANAJEMEN INFORMATIKA</w:t>
                            </w:r>
                          </w:p>
                          <w:p w:rsidR="00CB38E9" w:rsidRPr="00CB38E9" w:rsidRDefault="00CB38E9" w:rsidP="00CB38E9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FAKULTAS ILMU KOMPUTER</w:t>
                            </w:r>
                          </w:p>
                          <w:p w:rsidR="00CB38E9" w:rsidRPr="00CB38E9" w:rsidRDefault="00CB38E9" w:rsidP="00CB38E9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UNIVERSITAS NASIONAL PASIM</w:t>
                            </w:r>
                          </w:p>
                          <w:p w:rsidR="00CB38E9" w:rsidRPr="00CB38E9" w:rsidRDefault="00CB38E9" w:rsidP="00CB38E9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B38E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14pt;margin-top:198.1pt;width:202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" filled="f" stroked="f">
                <v:textbox>
                  <w:txbxContent>
                    <w:p w:rsidR="00895A84" w:rsidRPr="00CB38E9" w:rsidRDefault="00CB38E9" w:rsidP="00CB38E9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PROGRAM STUDI D3 MANAJEMEN INFORMATIKA</w:t>
                      </w:r>
                    </w:p>
                    <w:p w:rsidR="00CB38E9" w:rsidRPr="00CB38E9" w:rsidRDefault="00CB38E9" w:rsidP="00CB38E9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FAKULTAS ILMU KOMPUTER</w:t>
                      </w:r>
                    </w:p>
                    <w:p w:rsidR="00CB38E9" w:rsidRPr="00CB38E9" w:rsidRDefault="00CB38E9" w:rsidP="00CB38E9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UNIVERSITAS NASIONAL PASIM</w:t>
                      </w:r>
                    </w:p>
                    <w:p w:rsidR="00CB38E9" w:rsidRPr="00CB38E9" w:rsidRDefault="00CB38E9" w:rsidP="00CB38E9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CB38E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BANDUNG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17145" r="21590" b="20955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A8E5A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w7w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5875" r="21590" b="22225"/>
                <wp:wrapNone/>
                <wp:docPr id="8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C8180" id="Oval 47" o:spid="_x0000_s1026" style="position:absolute;margin-left:53.05pt;margin-top:337.5pt;width:324pt;height:32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0320" r="16510" b="22225"/>
                <wp:wrapNone/>
                <wp:docPr id="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3FCBF" id="Oval 45" o:spid="_x0000_s1026" style="position:absolute;margin-left:156.55pt;margin-top:440.6pt;width:116.65pt;height:116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7248525</wp:posOffset>
                </wp:positionV>
                <wp:extent cx="2571750" cy="704850"/>
                <wp:effectExtent l="0" t="0" r="0" b="3175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A84" w:rsidRDefault="00277EC7">
                            <w:pPr>
                              <w:pStyle w:val="Description"/>
                            </w:pPr>
                            <w:sdt>
                              <w:sdtPr>
                                <w:id w:val="2937535"/>
                                <w:placeholder>
                                  <w:docPart w:val="627DF4A66097458C9446D13BB226ACD3"/>
                                </w:placeholder>
                                <w:temporary/>
                                <w:showingPlcHdr/>
                              </w:sdtPr>
                              <w:sdtContent>
                                <w:r>
                                  <w:t>[Type description of CD contents]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114pt;margin-top:570.75pt;width:202.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eF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" filled="f" stroked="f">
                <v:textbox>
                  <w:txbxContent>
                    <w:p w:rsidR="00895A84" w:rsidRDefault="00277EC7">
                      <w:pPr>
                        <w:pStyle w:val="Description"/>
                      </w:pPr>
                      <w:sdt>
                        <w:sdtPr>
                          <w:id w:val="2937535"/>
                          <w:placeholder>
                            <w:docPart w:val="627DF4A66097458C9446D13BB226ACD3"/>
                          </w:placeholder>
                          <w:temporary/>
                          <w:showingPlcHdr/>
                        </w:sdtPr>
                        <w:sdtContent>
                          <w:r>
                            <w:t>[Type description of CD contents]</w:t>
                          </w:r>
                        </w:sdtContent>
                      </w:sdt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5875" r="21590" b="22225"/>
                <wp:wrapNone/>
                <wp:docPr id="5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rgbClr val="F9C499"/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BDA9A8" id="Oval 41" o:spid="_x0000_s1026" style="position:absolute;margin-left:53.05pt;margin-top:337.5pt;width:324pt;height:3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" fillcolor="#b2a3c6 [1943]" strokecolor="#969696" strokeweight="2.25pt">
                <v:fill color2="#f9c499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0320" r="16510" b="22225"/>
                <wp:wrapNone/>
                <wp:docPr id="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D3325B" id="Oval 35" o:spid="_x0000_s1026" style="position:absolute;margin-left:156.55pt;margin-top:440.6pt;width:116.65pt;height:116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5875" r="21590" b="22225"/>
                <wp:wrapNone/>
                <wp:docPr id="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AF388" id="Oval 34" o:spid="_x0000_s1026" style="position:absolute;margin-left:53.05pt;margin-top:337.5pt;width:324pt;height:324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5594985</wp:posOffset>
                </wp:positionV>
                <wp:extent cx="1481455" cy="1481455"/>
                <wp:effectExtent l="15875" t="19685" r="17145" b="22860"/>
                <wp:wrapNone/>
                <wp:docPr id="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422695" id="Oval 9" o:spid="_x0000_s1026" style="position:absolute;margin-left:156.5pt;margin-top:440.55pt;width:116.65pt;height:1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4N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" fillcolor="white [3212]" strokecolor="#969696" strokeweight="2.25pt"/>
            </w:pict>
          </mc:Fallback>
        </mc:AlternateContent>
      </w:r>
    </w:p>
    <w:sectPr w:rsidR="00895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222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FA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68C9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76A0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E9"/>
    <w:rsid w:val="00277EC7"/>
    <w:rsid w:val="002A7DA7"/>
    <w:rsid w:val="00316124"/>
    <w:rsid w:val="00895A84"/>
    <w:rsid w:val="00CB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47139B0-ECF2-4374-8851-6AA3ED2A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UP\AppData\Local\Temp\TS0101695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5BED7FF5214002BAA455B22C1BB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91FFE-7591-453C-9DD7-645B522F252C}"/>
      </w:docPartPr>
      <w:docPartBody>
        <w:p w:rsidR="00000000" w:rsidRDefault="00602541">
          <w:pPr>
            <w:pStyle w:val="D05BED7FF5214002BAA455B22C1BBB44"/>
          </w:pPr>
          <w:r>
            <w:rPr>
              <w:rStyle w:val="PlaceholderText"/>
            </w:rPr>
            <w:t>[CD title]</w:t>
          </w:r>
        </w:p>
      </w:docPartBody>
    </w:docPart>
    <w:docPart>
      <w:docPartPr>
        <w:name w:val="713692FED4184A5D9015B5F2D7D0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2051D-EDCF-4823-90FA-02D4D89C2144}"/>
      </w:docPartPr>
      <w:docPartBody>
        <w:p w:rsidR="00000000" w:rsidRDefault="00602541">
          <w:pPr>
            <w:pStyle w:val="713692FED4184A5D9015B5F2D7D0293F"/>
          </w:pPr>
          <w:r>
            <w:rPr>
              <w:rFonts w:ascii="Tahoma" w:hAnsi="Tahoma" w:cs="Tahoma"/>
              <w:b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41"/>
    <w:rsid w:val="0060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D1B3BD0CF748DDB35B81C3E5983EE0">
    <w:name w:val="4BD1B3BD0CF748DDB35B81C3E5983EE0"/>
  </w:style>
  <w:style w:type="paragraph" w:customStyle="1" w:styleId="327051EB01D1440B8EEC23F463838687">
    <w:name w:val="327051EB01D1440B8EEC23F463838687"/>
  </w:style>
  <w:style w:type="paragraph" w:customStyle="1" w:styleId="D05BED7FF5214002BAA455B22C1BBB44">
    <w:name w:val="D05BED7FF5214002BAA455B22C1BBB44"/>
  </w:style>
  <w:style w:type="paragraph" w:customStyle="1" w:styleId="713692FED4184A5D9015B5F2D7D0293F">
    <w:name w:val="713692FED4184A5D9015B5F2D7D0293F"/>
  </w:style>
  <w:style w:type="paragraph" w:customStyle="1" w:styleId="2023989D81CA4DDBB4E1225FC8132715">
    <w:name w:val="2023989D81CA4DDBB4E1225FC8132715"/>
  </w:style>
  <w:style w:type="paragraph" w:customStyle="1" w:styleId="627DF4A66097458C9446D13BB226ACD3">
    <w:name w:val="627DF4A66097458C9446D13BB226A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TS010169558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CD/DVD face labels</vt:lpstr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labels</dc:title>
  <dc:subject/>
  <dc:creator>UCUP</dc:creator>
  <cp:keywords/>
  <dc:description/>
  <cp:lastModifiedBy>UCUP</cp:lastModifiedBy>
  <cp:revision>1</cp:revision>
  <cp:lastPrinted>2006-08-01T17:47:00Z</cp:lastPrinted>
  <dcterms:created xsi:type="dcterms:W3CDTF">2019-10-19T22:57:00Z</dcterms:created>
  <dcterms:modified xsi:type="dcterms:W3CDTF">2019-10-19T23:11:00Z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